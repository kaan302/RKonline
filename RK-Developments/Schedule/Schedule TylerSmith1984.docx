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4A0" w:firstRow="1" w:lastRow="0" w:firstColumn="1" w:lastColumn="0" w:noHBand="0" w:noVBand="1"/>
      </w:tblPr>
      <w:tblGrid>
        <w:gridCol w:w="340"/>
        <w:gridCol w:w="4902"/>
        <w:gridCol w:w="5223"/>
        <w:gridCol w:w="335"/>
      </w:tblGrid>
      <w:tr w:rsidR="00265218" w:rsidRPr="00D73A84" w14:paraId="18F2A420" w14:textId="77777777" w:rsidTr="00501633">
        <w:trPr>
          <w:trHeight w:val="983"/>
        </w:trPr>
        <w:tc>
          <w:tcPr>
            <w:tcW w:w="158" w:type="pct"/>
            <w:shd w:val="clear" w:color="auto" w:fill="auto"/>
          </w:tcPr>
          <w:p w14:paraId="4A7A6614" w14:textId="77777777" w:rsidR="00265218" w:rsidRPr="00D73A84" w:rsidRDefault="00265218" w:rsidP="00AE3FB7">
            <w:pPr>
              <w:pStyle w:val="Title"/>
            </w:pPr>
          </w:p>
        </w:tc>
        <w:tc>
          <w:tcPr>
            <w:tcW w:w="2269" w:type="pct"/>
            <w:shd w:val="clear" w:color="auto" w:fill="1D163A"/>
            <w:vAlign w:val="center"/>
          </w:tcPr>
          <w:p w14:paraId="54AAF1D2" w14:textId="3D534030" w:rsidR="00265218" w:rsidRPr="00501633" w:rsidRDefault="00FE0690" w:rsidP="004E4001">
            <w:pPr>
              <w:pStyle w:val="Title"/>
              <w:rPr>
                <w:color w:val="1D163A"/>
              </w:rPr>
            </w:pPr>
            <w:r w:rsidRPr="00501633">
              <w:rPr>
                <w:color w:val="FFFFFF" w:themeColor="background1"/>
              </w:rPr>
              <w:t>Sched</w:t>
            </w:r>
            <w:r w:rsidR="00501633">
              <w:rPr>
                <w:color w:val="FFFFFF" w:themeColor="background1"/>
              </w:rPr>
              <w:t>ule</w:t>
            </w:r>
          </w:p>
        </w:tc>
        <w:tc>
          <w:tcPr>
            <w:tcW w:w="2418" w:type="pct"/>
            <w:shd w:val="clear" w:color="auto" w:fill="auto"/>
          </w:tcPr>
          <w:p w14:paraId="3D0BD5FD" w14:textId="75292D33" w:rsidR="00265218" w:rsidRPr="00D73A84" w:rsidRDefault="00265218" w:rsidP="00AE3FB7">
            <w:pPr>
              <w:pStyle w:val="Title"/>
            </w:pPr>
          </w:p>
        </w:tc>
        <w:tc>
          <w:tcPr>
            <w:tcW w:w="155" w:type="pct"/>
            <w:shd w:val="clear" w:color="auto" w:fill="auto"/>
          </w:tcPr>
          <w:p w14:paraId="0A1D1671" w14:textId="77777777" w:rsidR="00265218" w:rsidRPr="00D73A84" w:rsidRDefault="00265218" w:rsidP="00AE3FB7">
            <w:pPr>
              <w:pStyle w:val="Title"/>
            </w:pPr>
          </w:p>
        </w:tc>
      </w:tr>
      <w:tr w:rsidR="00BC1B68" w:rsidRPr="00D73A84" w14:paraId="57880FA0" w14:textId="77777777" w:rsidTr="00A55E86">
        <w:trPr>
          <w:trHeight w:val="543"/>
        </w:trPr>
        <w:tc>
          <w:tcPr>
            <w:tcW w:w="158" w:type="pct"/>
            <w:shd w:val="clear" w:color="auto" w:fill="auto"/>
          </w:tcPr>
          <w:p w14:paraId="2F8F2682" w14:textId="77777777" w:rsidR="00BC1B68" w:rsidRPr="00D73A84" w:rsidRDefault="00BC1B68" w:rsidP="00AE3FB7">
            <w:pPr>
              <w:pStyle w:val="Text"/>
            </w:pPr>
          </w:p>
        </w:tc>
        <w:tc>
          <w:tcPr>
            <w:tcW w:w="4687" w:type="pct"/>
            <w:gridSpan w:val="2"/>
            <w:shd w:val="clear" w:color="auto" w:fill="auto"/>
          </w:tcPr>
          <w:p w14:paraId="21C51CA0" w14:textId="1A57556E" w:rsidR="00BC1B68" w:rsidRPr="00D73A84" w:rsidRDefault="00BC1B68" w:rsidP="00AE3FB7">
            <w:pPr>
              <w:pStyle w:val="Text"/>
            </w:pPr>
          </w:p>
        </w:tc>
        <w:tc>
          <w:tcPr>
            <w:tcW w:w="155" w:type="pct"/>
            <w:shd w:val="clear" w:color="auto" w:fill="auto"/>
          </w:tcPr>
          <w:p w14:paraId="21E7DFF9" w14:textId="77777777" w:rsidR="00BC1B68" w:rsidRPr="00D73A84" w:rsidRDefault="00BC1B68" w:rsidP="00AE3FB7">
            <w:pPr>
              <w:pStyle w:val="Text"/>
            </w:pPr>
          </w:p>
        </w:tc>
      </w:tr>
      <w:tr w:rsidR="00265218" w:rsidRPr="00D73A84" w14:paraId="3AAAAF02" w14:textId="77777777" w:rsidTr="00A55E86">
        <w:trPr>
          <w:trHeight w:val="9818"/>
        </w:trPr>
        <w:tc>
          <w:tcPr>
            <w:tcW w:w="158" w:type="pct"/>
            <w:shd w:val="clear" w:color="auto" w:fill="auto"/>
          </w:tcPr>
          <w:p w14:paraId="19CC417F" w14:textId="77777777" w:rsidR="00265218" w:rsidRPr="00D73A84" w:rsidRDefault="00265218" w:rsidP="00AE3FB7">
            <w:pPr>
              <w:pStyle w:val="Text"/>
            </w:pPr>
          </w:p>
        </w:tc>
        <w:tc>
          <w:tcPr>
            <w:tcW w:w="4687" w:type="pct"/>
            <w:gridSpan w:val="2"/>
            <w:shd w:val="clear" w:color="auto" w:fill="auto"/>
          </w:tcPr>
          <w:p w14:paraId="4BF96CD8" w14:textId="3F2A84BC" w:rsidR="00A3321A" w:rsidRPr="00D73A84" w:rsidRDefault="00A3321A" w:rsidP="00AC276F">
            <w:r w:rsidRPr="00D73A84">
              <w:t xml:space="preserve"> </w:t>
            </w:r>
          </w:p>
          <w:tbl>
            <w:tblPr>
              <w:tblStyle w:val="TableGrid"/>
              <w:tblW w:w="990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8" w:type="dxa"/>
              </w:tblCellMar>
              <w:tblLook w:val="04A0" w:firstRow="1" w:lastRow="0" w:firstColumn="1" w:lastColumn="0" w:noHBand="0" w:noVBand="1"/>
            </w:tblPr>
            <w:tblGrid>
              <w:gridCol w:w="1319"/>
              <w:gridCol w:w="234"/>
              <w:gridCol w:w="1319"/>
              <w:gridCol w:w="235"/>
              <w:gridCol w:w="2726"/>
              <w:gridCol w:w="235"/>
              <w:gridCol w:w="235"/>
              <w:gridCol w:w="387"/>
              <w:gridCol w:w="235"/>
              <w:gridCol w:w="2983"/>
            </w:tblGrid>
            <w:tr w:rsidR="00AC276F" w:rsidRPr="00D73A84" w14:paraId="656D5110" w14:textId="77777777" w:rsidTr="00AC276F">
              <w:tc>
                <w:tcPr>
                  <w:tcW w:w="1152" w:type="dxa"/>
                  <w:shd w:val="clear" w:color="auto" w:fill="auto"/>
                  <w:vAlign w:val="center"/>
                </w:tcPr>
                <w:p w14:paraId="3AD16DCA" w14:textId="77777777" w:rsidR="00AC276F" w:rsidRPr="00D73A84" w:rsidRDefault="00AC276F" w:rsidP="00A33273">
                  <w:pPr>
                    <w:pStyle w:val="BlueBoldText"/>
                  </w:pPr>
                </w:p>
              </w:tc>
              <w:tc>
                <w:tcPr>
                  <w:tcW w:w="236" w:type="dxa"/>
                  <w:shd w:val="clear" w:color="auto" w:fill="auto"/>
                  <w:vAlign w:val="center"/>
                </w:tcPr>
                <w:p w14:paraId="0F6DB7A0" w14:textId="77777777" w:rsidR="00AC276F" w:rsidRPr="00D73A84" w:rsidRDefault="00AC276F" w:rsidP="00A33273">
                  <w:pPr>
                    <w:pStyle w:val="BlueBoldText"/>
                  </w:pPr>
                </w:p>
              </w:tc>
              <w:tc>
                <w:tcPr>
                  <w:tcW w:w="1152" w:type="dxa"/>
                  <w:shd w:val="clear" w:color="auto" w:fill="auto"/>
                  <w:vAlign w:val="center"/>
                </w:tcPr>
                <w:p w14:paraId="7F2A3569" w14:textId="77777777" w:rsidR="00AC276F" w:rsidRPr="00D73A84" w:rsidRDefault="00AC276F" w:rsidP="00A33273">
                  <w:pPr>
                    <w:pStyle w:val="BlueBoldText"/>
                  </w:pPr>
                </w:p>
              </w:tc>
              <w:tc>
                <w:tcPr>
                  <w:tcW w:w="236" w:type="dxa"/>
                  <w:shd w:val="clear" w:color="auto" w:fill="auto"/>
                  <w:vAlign w:val="center"/>
                </w:tcPr>
                <w:p w14:paraId="114FF781" w14:textId="77777777" w:rsidR="00AC276F" w:rsidRPr="00D73A84" w:rsidRDefault="00AC276F" w:rsidP="00A33273">
                  <w:pPr>
                    <w:pStyle w:val="BlueBoldText"/>
                  </w:pPr>
                </w:p>
              </w:tc>
              <w:tc>
                <w:tcPr>
                  <w:tcW w:w="2880" w:type="dxa"/>
                  <w:shd w:val="clear" w:color="auto" w:fill="auto"/>
                  <w:vAlign w:val="center"/>
                </w:tcPr>
                <w:p w14:paraId="43D6DB2B" w14:textId="77777777" w:rsidR="00AC276F" w:rsidRPr="00D73A84" w:rsidRDefault="00AC276F" w:rsidP="00A33273">
                  <w:pPr>
                    <w:pStyle w:val="BlueBoldText"/>
                  </w:pPr>
                </w:p>
              </w:tc>
              <w:tc>
                <w:tcPr>
                  <w:tcW w:w="236" w:type="dxa"/>
                  <w:shd w:val="clear" w:color="auto" w:fill="auto"/>
                  <w:vAlign w:val="center"/>
                </w:tcPr>
                <w:p w14:paraId="24A2C927" w14:textId="77777777" w:rsidR="00AC276F" w:rsidRPr="00D73A84" w:rsidRDefault="00AC276F" w:rsidP="00A33273">
                  <w:pPr>
                    <w:pStyle w:val="BlueBoldText"/>
                  </w:pPr>
                </w:p>
              </w:tc>
              <w:tc>
                <w:tcPr>
                  <w:tcW w:w="236" w:type="dxa"/>
                  <w:shd w:val="clear" w:color="auto" w:fill="auto"/>
                  <w:vAlign w:val="center"/>
                </w:tcPr>
                <w:p w14:paraId="140BB06B" w14:textId="77777777" w:rsidR="00AC276F" w:rsidRPr="00D73A84" w:rsidRDefault="00AC276F" w:rsidP="00A33273">
                  <w:pPr>
                    <w:pStyle w:val="BlueBoldText"/>
                  </w:pPr>
                </w:p>
              </w:tc>
              <w:tc>
                <w:tcPr>
                  <w:tcW w:w="3780" w:type="dxa"/>
                  <w:gridSpan w:val="3"/>
                  <w:shd w:val="clear" w:color="auto" w:fill="auto"/>
                  <w:vAlign w:val="center"/>
                </w:tcPr>
                <w:p w14:paraId="1F7BA4C8" w14:textId="3A90FB08" w:rsidR="00AC276F" w:rsidRPr="00D73A84" w:rsidRDefault="00AC276F" w:rsidP="003F43E8">
                  <w:pPr>
                    <w:pStyle w:val="LegendText"/>
                  </w:pPr>
                </w:p>
              </w:tc>
            </w:tr>
            <w:tr w:rsidR="00A33273" w:rsidRPr="00D73A84" w14:paraId="76C8DAF7" w14:textId="77777777" w:rsidTr="00A33273">
              <w:tc>
                <w:tcPr>
                  <w:tcW w:w="1152" w:type="dxa"/>
                  <w:shd w:val="clear" w:color="auto" w:fill="F2F2F2" w:themeFill="background1" w:themeFillShade="F2"/>
                  <w:vAlign w:val="center"/>
                </w:tcPr>
                <w:p w14:paraId="2DCBCCCC" w14:textId="095BF938" w:rsidR="00A33273" w:rsidRPr="00D73A84" w:rsidRDefault="00FE0690" w:rsidP="003F43E8">
                  <w:pPr>
                    <w:pStyle w:val="BlueBoldText"/>
                  </w:pPr>
                  <w:r w:rsidRPr="00501633">
                    <w:rPr>
                      <w:color w:val="1D163A"/>
                    </w:rPr>
                    <w:t xml:space="preserve">Start </w:t>
                  </w:r>
                  <w:sdt>
                    <w:sdtPr>
                      <w:rPr>
                        <w:color w:val="1D163A"/>
                      </w:rPr>
                      <w:id w:val="49729982"/>
                      <w:placeholder>
                        <w:docPart w:val="ED1F03D1E34A45238430CA278211371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036BA1" w:rsidRPr="00501633">
                        <w:rPr>
                          <w:color w:val="1D163A"/>
                        </w:rPr>
                        <w:t>Date</w:t>
                      </w:r>
                    </w:sdtContent>
                  </w:sdt>
                </w:p>
              </w:tc>
              <w:tc>
                <w:tcPr>
                  <w:tcW w:w="236" w:type="dxa"/>
                  <w:shd w:val="clear" w:color="auto" w:fill="F2F2F2" w:themeFill="background1" w:themeFillShade="F2"/>
                  <w:vAlign w:val="center"/>
                </w:tcPr>
                <w:p w14:paraId="7E7C7CDB" w14:textId="77777777" w:rsidR="00A33273" w:rsidRPr="00D73A84" w:rsidRDefault="00A33273" w:rsidP="00A33273">
                  <w:pPr>
                    <w:pStyle w:val="BlueBoldText"/>
                  </w:pPr>
                </w:p>
              </w:tc>
              <w:tc>
                <w:tcPr>
                  <w:tcW w:w="1152" w:type="dxa"/>
                  <w:shd w:val="clear" w:color="auto" w:fill="F2F2F2" w:themeFill="background1" w:themeFillShade="F2"/>
                  <w:vAlign w:val="center"/>
                </w:tcPr>
                <w:p w14:paraId="08CEDA18" w14:textId="221553FA" w:rsidR="00A33273" w:rsidRPr="00D73A84" w:rsidRDefault="00FE0690" w:rsidP="003F43E8">
                  <w:pPr>
                    <w:pStyle w:val="BlueBoldText"/>
                  </w:pPr>
                  <w:r w:rsidRPr="00501633">
                    <w:rPr>
                      <w:color w:val="1D163A"/>
                    </w:rPr>
                    <w:t>Deadline</w:t>
                  </w:r>
                </w:p>
              </w:tc>
              <w:tc>
                <w:tcPr>
                  <w:tcW w:w="236" w:type="dxa"/>
                  <w:shd w:val="clear" w:color="auto" w:fill="F2F2F2" w:themeFill="background1" w:themeFillShade="F2"/>
                  <w:vAlign w:val="center"/>
                </w:tcPr>
                <w:p w14:paraId="02917A01" w14:textId="77777777" w:rsidR="00A33273" w:rsidRPr="00D73A84" w:rsidRDefault="00A33273" w:rsidP="00A33273">
                  <w:pPr>
                    <w:pStyle w:val="BlueBoldText"/>
                  </w:pPr>
                </w:p>
              </w:tc>
              <w:tc>
                <w:tcPr>
                  <w:tcW w:w="2880" w:type="dxa"/>
                  <w:shd w:val="clear" w:color="auto" w:fill="F2F2F2" w:themeFill="background1" w:themeFillShade="F2"/>
                  <w:vAlign w:val="center"/>
                </w:tcPr>
                <w:p w14:paraId="22021D15" w14:textId="56489ED5" w:rsidR="00A33273" w:rsidRPr="00D73A84" w:rsidRDefault="00FE0690" w:rsidP="003F43E8">
                  <w:pPr>
                    <w:pStyle w:val="BlueBoldText"/>
                  </w:pPr>
                  <w:r w:rsidRPr="00501633">
                    <w:rPr>
                      <w:color w:val="1D163A"/>
                    </w:rPr>
                    <w:t>Package</w:t>
                  </w:r>
                </w:p>
              </w:tc>
              <w:tc>
                <w:tcPr>
                  <w:tcW w:w="236" w:type="dxa"/>
                  <w:shd w:val="clear" w:color="auto" w:fill="F2F2F2" w:themeFill="background1" w:themeFillShade="F2"/>
                  <w:vAlign w:val="center"/>
                </w:tcPr>
                <w:p w14:paraId="46226242" w14:textId="77777777" w:rsidR="00A33273" w:rsidRPr="00D73A84" w:rsidRDefault="00A33273" w:rsidP="00A33273">
                  <w:pPr>
                    <w:pStyle w:val="BlueBoldText"/>
                  </w:pPr>
                </w:p>
              </w:tc>
              <w:tc>
                <w:tcPr>
                  <w:tcW w:w="236" w:type="dxa"/>
                  <w:shd w:val="clear" w:color="auto" w:fill="F2F2F2" w:themeFill="background1" w:themeFillShade="F2"/>
                  <w:vAlign w:val="center"/>
                </w:tcPr>
                <w:p w14:paraId="30204E3A" w14:textId="77777777" w:rsidR="00A33273" w:rsidRPr="00D73A84" w:rsidRDefault="00A33273" w:rsidP="00A33273">
                  <w:pPr>
                    <w:pStyle w:val="BlueBoldText"/>
                  </w:pPr>
                </w:p>
              </w:tc>
              <w:tc>
                <w:tcPr>
                  <w:tcW w:w="3780" w:type="dxa"/>
                  <w:gridSpan w:val="3"/>
                  <w:shd w:val="clear" w:color="auto" w:fill="F2F2F2" w:themeFill="background1" w:themeFillShade="F2"/>
                  <w:vAlign w:val="center"/>
                </w:tcPr>
                <w:p w14:paraId="6265CF26" w14:textId="781603B1" w:rsidR="00A33273" w:rsidRPr="00D73A84" w:rsidRDefault="002A63E5" w:rsidP="003F43E8">
                  <w:pPr>
                    <w:pStyle w:val="BlueBoldText"/>
                  </w:pPr>
                  <w:r>
                    <w:rPr>
                      <w:color w:val="1D163A"/>
                    </w:rPr>
                    <w:t xml:space="preserve">        </w:t>
                  </w:r>
                  <w:r w:rsidR="00DD0331">
                    <w:rPr>
                      <w:color w:val="1D163A"/>
                    </w:rPr>
                    <w:t xml:space="preserve">  </w:t>
                  </w:r>
                  <w:r w:rsidR="00FE0690" w:rsidRPr="00501633">
                    <w:rPr>
                      <w:color w:val="1D163A"/>
                    </w:rPr>
                    <w:t xml:space="preserve">Description </w:t>
                  </w:r>
                </w:p>
              </w:tc>
            </w:tr>
            <w:tr w:rsidR="00A33273" w:rsidRPr="00D73A84" w14:paraId="709CE220" w14:textId="77777777" w:rsidTr="00A33273">
              <w:tc>
                <w:tcPr>
                  <w:tcW w:w="1152" w:type="dxa"/>
                  <w:tcBorders>
                    <w:bottom w:val="single" w:sz="4" w:space="0" w:color="808080" w:themeColor="background1" w:themeShade="80"/>
                  </w:tcBorders>
                </w:tcPr>
                <w:p w14:paraId="128520BB" w14:textId="77777777" w:rsidR="00A33273" w:rsidRPr="00D73A84" w:rsidRDefault="00A33273" w:rsidP="00A33273"/>
              </w:tc>
              <w:tc>
                <w:tcPr>
                  <w:tcW w:w="236" w:type="dxa"/>
                </w:tcPr>
                <w:p w14:paraId="18456819" w14:textId="77777777" w:rsidR="00A33273" w:rsidRPr="00D73A84" w:rsidRDefault="00A33273" w:rsidP="00A33273"/>
              </w:tc>
              <w:tc>
                <w:tcPr>
                  <w:tcW w:w="1152" w:type="dxa"/>
                  <w:tcBorders>
                    <w:bottom w:val="single" w:sz="4" w:space="0" w:color="808080" w:themeColor="background1" w:themeShade="80"/>
                  </w:tcBorders>
                </w:tcPr>
                <w:p w14:paraId="39B74978" w14:textId="77777777" w:rsidR="00A33273" w:rsidRPr="00D73A84" w:rsidRDefault="00A33273" w:rsidP="00A33273"/>
              </w:tc>
              <w:tc>
                <w:tcPr>
                  <w:tcW w:w="236" w:type="dxa"/>
                </w:tcPr>
                <w:p w14:paraId="478A57E3" w14:textId="77777777" w:rsidR="00A33273" w:rsidRPr="00D73A84" w:rsidRDefault="00A33273" w:rsidP="00A33273"/>
              </w:tc>
              <w:tc>
                <w:tcPr>
                  <w:tcW w:w="2880" w:type="dxa"/>
                  <w:tcBorders>
                    <w:bottom w:val="single" w:sz="4" w:space="0" w:color="808080" w:themeColor="background1" w:themeShade="80"/>
                  </w:tcBorders>
                </w:tcPr>
                <w:p w14:paraId="215A6A65" w14:textId="77777777" w:rsidR="00A33273" w:rsidRPr="00D73A84" w:rsidRDefault="00A33273" w:rsidP="00A33273"/>
              </w:tc>
              <w:tc>
                <w:tcPr>
                  <w:tcW w:w="236" w:type="dxa"/>
                </w:tcPr>
                <w:p w14:paraId="24B070BF" w14:textId="77777777" w:rsidR="00A33273" w:rsidRPr="00D73A84" w:rsidRDefault="00A33273" w:rsidP="00A33273"/>
              </w:tc>
              <w:tc>
                <w:tcPr>
                  <w:tcW w:w="236" w:type="dxa"/>
                </w:tcPr>
                <w:p w14:paraId="1FE210E0" w14:textId="77777777" w:rsidR="00A33273" w:rsidRPr="00D73A84" w:rsidRDefault="00A33273" w:rsidP="00A33273"/>
              </w:tc>
              <w:tc>
                <w:tcPr>
                  <w:tcW w:w="403" w:type="dxa"/>
                  <w:tcBorders>
                    <w:bottom w:val="single" w:sz="4" w:space="0" w:color="808080" w:themeColor="background1" w:themeShade="80"/>
                  </w:tcBorders>
                </w:tcPr>
                <w:p w14:paraId="3EAE31C6" w14:textId="77777777" w:rsidR="00A33273" w:rsidRPr="00D73A84" w:rsidRDefault="00A33273" w:rsidP="00A33273"/>
              </w:tc>
              <w:tc>
                <w:tcPr>
                  <w:tcW w:w="236" w:type="dxa"/>
                </w:tcPr>
                <w:p w14:paraId="3BB84EF3" w14:textId="77777777" w:rsidR="00A33273" w:rsidRPr="00D73A84" w:rsidRDefault="00A33273" w:rsidP="00A33273"/>
              </w:tc>
              <w:tc>
                <w:tcPr>
                  <w:tcW w:w="3141" w:type="dxa"/>
                  <w:tcBorders>
                    <w:bottom w:val="single" w:sz="4" w:space="0" w:color="808080" w:themeColor="background1" w:themeShade="80"/>
                  </w:tcBorders>
                </w:tcPr>
                <w:p w14:paraId="28B987D6" w14:textId="77777777" w:rsidR="00A33273" w:rsidRPr="00D73A84" w:rsidRDefault="00A33273" w:rsidP="00A33273"/>
              </w:tc>
            </w:tr>
            <w:tr w:rsidR="00A33273" w:rsidRPr="00D73A84" w14:paraId="78855481" w14:textId="77777777" w:rsidTr="00A33273">
              <w:tc>
                <w:tcPr>
                  <w:tcW w:w="1152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4D9BC71B" w14:textId="1E1DCD3F" w:rsidR="00A33273" w:rsidRPr="00D73A84" w:rsidRDefault="00DD0331" w:rsidP="00A33273">
                  <w:pPr>
                    <w:pStyle w:val="Text"/>
                  </w:pPr>
                  <w:r>
                    <w:t>15/8/2022</w:t>
                  </w:r>
                </w:p>
              </w:tc>
              <w:tc>
                <w:tcPr>
                  <w:tcW w:w="236" w:type="dxa"/>
                  <w:tcBorders>
                    <w:left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6C323CC9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1152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5E52CD06" w14:textId="75FA3868" w:rsidR="00A33273" w:rsidRPr="00D73A84" w:rsidRDefault="00DD0331" w:rsidP="00A33273">
                  <w:pPr>
                    <w:pStyle w:val="Text"/>
                  </w:pPr>
                  <w:r>
                    <w:t>1</w:t>
                  </w:r>
                  <w:r w:rsidR="0063675D">
                    <w:t>6/8/2022</w:t>
                  </w:r>
                </w:p>
              </w:tc>
              <w:tc>
                <w:tcPr>
                  <w:tcW w:w="236" w:type="dxa"/>
                  <w:tcBorders>
                    <w:left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29904F80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2880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20469FB1" w14:textId="0CFE819A" w:rsidR="00A33273" w:rsidRPr="00D73A84" w:rsidRDefault="00DD0331" w:rsidP="00A33273">
                  <w:pPr>
                    <w:pStyle w:val="Text"/>
                  </w:pPr>
                  <w:r>
                    <w:t>Standar</w:t>
                  </w:r>
                  <w:r w:rsidR="00376AB8">
                    <w:t>d</w:t>
                  </w:r>
                </w:p>
              </w:tc>
              <w:tc>
                <w:tcPr>
                  <w:tcW w:w="236" w:type="dxa"/>
                  <w:tcBorders>
                    <w:left w:val="single" w:sz="4" w:space="0" w:color="808080" w:themeColor="background1" w:themeShade="80"/>
                    <w:right w:val="single" w:sz="18" w:space="0" w:color="1F497D" w:themeColor="text2"/>
                  </w:tcBorders>
                </w:tcPr>
                <w:p w14:paraId="506919FF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236" w:type="dxa"/>
                  <w:tcBorders>
                    <w:left w:val="single" w:sz="18" w:space="0" w:color="1F497D" w:themeColor="text2"/>
                    <w:right w:val="single" w:sz="4" w:space="0" w:color="808080" w:themeColor="background1" w:themeShade="80"/>
                  </w:tcBorders>
                </w:tcPr>
                <w:p w14:paraId="6B173D87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403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75A0417A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236" w:type="dxa"/>
                  <w:tcBorders>
                    <w:left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1FFCD2A5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3141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4129B804" w14:textId="530A3892" w:rsidR="00A33273" w:rsidRPr="00D73A84" w:rsidRDefault="0063675D" w:rsidP="00A33273">
                  <w:pPr>
                    <w:pStyle w:val="Text"/>
                  </w:pPr>
                  <w:r>
                    <w:t>The first day we make a design and show it to the customer. If it gets approved we get to the next step.</w:t>
                  </w:r>
                </w:p>
              </w:tc>
            </w:tr>
            <w:tr w:rsidR="00A33273" w:rsidRPr="00D73A84" w14:paraId="742BF4D7" w14:textId="77777777" w:rsidTr="00A33273">
              <w:tc>
                <w:tcPr>
                  <w:tcW w:w="1152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2E07DE03" w14:textId="18E6756F" w:rsidR="00A33273" w:rsidRPr="00D73A84" w:rsidRDefault="0063675D" w:rsidP="00A33273">
                  <w:pPr>
                    <w:pStyle w:val="Text"/>
                  </w:pPr>
                  <w:r>
                    <w:t>16/8/2022</w:t>
                  </w:r>
                </w:p>
              </w:tc>
              <w:tc>
                <w:tcPr>
                  <w:tcW w:w="236" w:type="dxa"/>
                  <w:tcBorders>
                    <w:left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7EDCEA62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1152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7C18B4DF" w14:textId="72D9D5E5" w:rsidR="00A33273" w:rsidRPr="00D73A84" w:rsidRDefault="0063675D" w:rsidP="00A33273">
                  <w:pPr>
                    <w:pStyle w:val="Text"/>
                  </w:pPr>
                  <w:r>
                    <w:t>17/8/2022</w:t>
                  </w:r>
                </w:p>
              </w:tc>
              <w:tc>
                <w:tcPr>
                  <w:tcW w:w="236" w:type="dxa"/>
                  <w:tcBorders>
                    <w:left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5ADFD834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2880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58763335" w14:textId="252D5E35" w:rsidR="00A33273" w:rsidRPr="00D73A84" w:rsidRDefault="0063675D" w:rsidP="00A33273">
                  <w:pPr>
                    <w:pStyle w:val="Text"/>
                  </w:pPr>
                  <w:r>
                    <w:t>Standard</w:t>
                  </w:r>
                </w:p>
              </w:tc>
              <w:tc>
                <w:tcPr>
                  <w:tcW w:w="236" w:type="dxa"/>
                  <w:tcBorders>
                    <w:left w:val="single" w:sz="4" w:space="0" w:color="808080" w:themeColor="background1" w:themeShade="80"/>
                    <w:right w:val="single" w:sz="18" w:space="0" w:color="1F497D" w:themeColor="text2"/>
                  </w:tcBorders>
                </w:tcPr>
                <w:p w14:paraId="49975CCF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236" w:type="dxa"/>
                  <w:tcBorders>
                    <w:left w:val="single" w:sz="18" w:space="0" w:color="1F497D" w:themeColor="text2"/>
                    <w:right w:val="single" w:sz="4" w:space="0" w:color="808080" w:themeColor="background1" w:themeShade="80"/>
                  </w:tcBorders>
                </w:tcPr>
                <w:p w14:paraId="4ED041E5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403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267CE016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236" w:type="dxa"/>
                  <w:tcBorders>
                    <w:left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1FAD6311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3141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59BE4A0F" w14:textId="67CB23A8" w:rsidR="00A33273" w:rsidRPr="00D73A84" w:rsidRDefault="0063675D" w:rsidP="00A33273">
                  <w:pPr>
                    <w:pStyle w:val="Text"/>
                  </w:pPr>
                  <w:r>
                    <w:t>We start building the application and finish it.</w:t>
                  </w:r>
                </w:p>
              </w:tc>
            </w:tr>
            <w:tr w:rsidR="00A33273" w:rsidRPr="00D73A84" w14:paraId="1E355C65" w14:textId="77777777" w:rsidTr="00A33273">
              <w:tc>
                <w:tcPr>
                  <w:tcW w:w="1152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555CE2AD" w14:textId="144A7083" w:rsidR="00A33273" w:rsidRPr="00D73A84" w:rsidRDefault="0063675D" w:rsidP="00A33273">
                  <w:pPr>
                    <w:pStyle w:val="Text"/>
                  </w:pPr>
                  <w:r>
                    <w:t>18/8/2022</w:t>
                  </w:r>
                </w:p>
              </w:tc>
              <w:tc>
                <w:tcPr>
                  <w:tcW w:w="236" w:type="dxa"/>
                  <w:tcBorders>
                    <w:left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6770E960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1152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71B6029B" w14:textId="51E857A7" w:rsidR="00A33273" w:rsidRPr="00D73A84" w:rsidRDefault="0063675D" w:rsidP="00A33273">
                  <w:pPr>
                    <w:pStyle w:val="Text"/>
                  </w:pPr>
                  <w:r>
                    <w:t>18/8/2022</w:t>
                  </w:r>
                </w:p>
              </w:tc>
              <w:tc>
                <w:tcPr>
                  <w:tcW w:w="236" w:type="dxa"/>
                  <w:tcBorders>
                    <w:left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6E8EE260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2880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7A8F76A1" w14:textId="4DA06016" w:rsidR="00A33273" w:rsidRPr="00D73A84" w:rsidRDefault="0063675D" w:rsidP="00A33273">
                  <w:pPr>
                    <w:pStyle w:val="Text"/>
                  </w:pPr>
                  <w:r>
                    <w:t>Standard</w:t>
                  </w:r>
                </w:p>
              </w:tc>
              <w:tc>
                <w:tcPr>
                  <w:tcW w:w="236" w:type="dxa"/>
                  <w:tcBorders>
                    <w:left w:val="single" w:sz="4" w:space="0" w:color="808080" w:themeColor="background1" w:themeShade="80"/>
                    <w:right w:val="single" w:sz="18" w:space="0" w:color="1F497D" w:themeColor="text2"/>
                  </w:tcBorders>
                </w:tcPr>
                <w:p w14:paraId="6CC70522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236" w:type="dxa"/>
                  <w:tcBorders>
                    <w:left w:val="single" w:sz="18" w:space="0" w:color="1F497D" w:themeColor="text2"/>
                    <w:right w:val="single" w:sz="4" w:space="0" w:color="808080" w:themeColor="background1" w:themeShade="80"/>
                  </w:tcBorders>
                </w:tcPr>
                <w:p w14:paraId="2A1CD2ED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403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2ED4A564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236" w:type="dxa"/>
                  <w:tcBorders>
                    <w:left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2ED9B842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3141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717E8807" w14:textId="321A9F6F" w:rsidR="00A33273" w:rsidRPr="00D73A84" w:rsidRDefault="0063675D" w:rsidP="00A33273">
                  <w:pPr>
                    <w:pStyle w:val="Text"/>
                  </w:pPr>
                  <w:r>
                    <w:t>We deliver the application.</w:t>
                  </w:r>
                </w:p>
              </w:tc>
            </w:tr>
            <w:tr w:rsidR="00A33273" w:rsidRPr="00D73A84" w14:paraId="6AD2912F" w14:textId="77777777" w:rsidTr="00A33273">
              <w:tc>
                <w:tcPr>
                  <w:tcW w:w="1152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00265F3E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236" w:type="dxa"/>
                  <w:tcBorders>
                    <w:left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5B208B1D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1152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0A85BD38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236" w:type="dxa"/>
                  <w:tcBorders>
                    <w:left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47B8BB80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2880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14FDF325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236" w:type="dxa"/>
                  <w:tcBorders>
                    <w:left w:val="single" w:sz="4" w:space="0" w:color="808080" w:themeColor="background1" w:themeShade="80"/>
                    <w:right w:val="single" w:sz="18" w:space="0" w:color="1F497D" w:themeColor="text2"/>
                  </w:tcBorders>
                </w:tcPr>
                <w:p w14:paraId="6D659D84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236" w:type="dxa"/>
                  <w:tcBorders>
                    <w:left w:val="single" w:sz="18" w:space="0" w:color="1F497D" w:themeColor="text2"/>
                    <w:right w:val="single" w:sz="4" w:space="0" w:color="808080" w:themeColor="background1" w:themeShade="80"/>
                  </w:tcBorders>
                </w:tcPr>
                <w:p w14:paraId="6E58D14E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403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60627D05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236" w:type="dxa"/>
                  <w:tcBorders>
                    <w:left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3D630102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3141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1A2A7B8D" w14:textId="77777777" w:rsidR="00A33273" w:rsidRPr="00D73A84" w:rsidRDefault="00A33273" w:rsidP="00A33273">
                  <w:pPr>
                    <w:pStyle w:val="Text"/>
                  </w:pPr>
                </w:p>
              </w:tc>
            </w:tr>
            <w:tr w:rsidR="00A33273" w:rsidRPr="00D73A84" w14:paraId="63D07F2A" w14:textId="77777777" w:rsidTr="00A33273">
              <w:tc>
                <w:tcPr>
                  <w:tcW w:w="1152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2B18A46C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236" w:type="dxa"/>
                  <w:tcBorders>
                    <w:left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6B688FE2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1152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2564CA56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236" w:type="dxa"/>
                  <w:tcBorders>
                    <w:left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26B31B30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2880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4026C107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236" w:type="dxa"/>
                  <w:tcBorders>
                    <w:left w:val="single" w:sz="4" w:space="0" w:color="808080" w:themeColor="background1" w:themeShade="80"/>
                    <w:right w:val="single" w:sz="18" w:space="0" w:color="1F497D" w:themeColor="text2"/>
                  </w:tcBorders>
                </w:tcPr>
                <w:p w14:paraId="29C7F30D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236" w:type="dxa"/>
                  <w:tcBorders>
                    <w:left w:val="single" w:sz="18" w:space="0" w:color="1F497D" w:themeColor="text2"/>
                    <w:right w:val="single" w:sz="4" w:space="0" w:color="808080" w:themeColor="background1" w:themeShade="80"/>
                  </w:tcBorders>
                </w:tcPr>
                <w:p w14:paraId="76C3F477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403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568662A7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236" w:type="dxa"/>
                  <w:tcBorders>
                    <w:left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7C839062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3141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5E46F922" w14:textId="77777777" w:rsidR="00A33273" w:rsidRPr="00D73A84" w:rsidRDefault="00A33273" w:rsidP="00A33273">
                  <w:pPr>
                    <w:pStyle w:val="Text"/>
                  </w:pPr>
                </w:p>
              </w:tc>
            </w:tr>
            <w:tr w:rsidR="00A33273" w:rsidRPr="00D73A84" w14:paraId="38D6F5F6" w14:textId="77777777" w:rsidTr="00A33273">
              <w:tc>
                <w:tcPr>
                  <w:tcW w:w="1152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50AB6B16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236" w:type="dxa"/>
                  <w:tcBorders>
                    <w:left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5B381C5B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1152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12A4C872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236" w:type="dxa"/>
                  <w:tcBorders>
                    <w:left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56AA7AC7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2880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65351B6D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236" w:type="dxa"/>
                  <w:tcBorders>
                    <w:left w:val="single" w:sz="4" w:space="0" w:color="808080" w:themeColor="background1" w:themeShade="80"/>
                    <w:right w:val="single" w:sz="18" w:space="0" w:color="1F497D" w:themeColor="text2"/>
                  </w:tcBorders>
                </w:tcPr>
                <w:p w14:paraId="416A1D75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236" w:type="dxa"/>
                  <w:tcBorders>
                    <w:left w:val="single" w:sz="18" w:space="0" w:color="1F497D" w:themeColor="text2"/>
                    <w:right w:val="single" w:sz="4" w:space="0" w:color="808080" w:themeColor="background1" w:themeShade="80"/>
                  </w:tcBorders>
                </w:tcPr>
                <w:p w14:paraId="1EF8EAD2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403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4E55418C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236" w:type="dxa"/>
                  <w:tcBorders>
                    <w:left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37C067BC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3141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6B5862E6" w14:textId="77777777" w:rsidR="00A33273" w:rsidRPr="00D73A84" w:rsidRDefault="00A33273" w:rsidP="00A33273">
                  <w:pPr>
                    <w:pStyle w:val="Text"/>
                  </w:pPr>
                </w:p>
              </w:tc>
            </w:tr>
            <w:tr w:rsidR="00A33273" w:rsidRPr="00D73A84" w14:paraId="6E41528A" w14:textId="77777777" w:rsidTr="00A33273">
              <w:tc>
                <w:tcPr>
                  <w:tcW w:w="1152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29A6A121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236" w:type="dxa"/>
                  <w:tcBorders>
                    <w:left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788042C1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1152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6B8DE929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236" w:type="dxa"/>
                  <w:tcBorders>
                    <w:left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3E36BE42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2880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552DC743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236" w:type="dxa"/>
                  <w:tcBorders>
                    <w:left w:val="single" w:sz="4" w:space="0" w:color="808080" w:themeColor="background1" w:themeShade="80"/>
                    <w:right w:val="single" w:sz="18" w:space="0" w:color="1F497D" w:themeColor="text2"/>
                  </w:tcBorders>
                </w:tcPr>
                <w:p w14:paraId="584234A6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236" w:type="dxa"/>
                  <w:tcBorders>
                    <w:left w:val="single" w:sz="18" w:space="0" w:color="1F497D" w:themeColor="text2"/>
                    <w:right w:val="single" w:sz="4" w:space="0" w:color="808080" w:themeColor="background1" w:themeShade="80"/>
                  </w:tcBorders>
                </w:tcPr>
                <w:p w14:paraId="7EEA9FF0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403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0A06C003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236" w:type="dxa"/>
                  <w:tcBorders>
                    <w:left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4000F673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3141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7FFB7EED" w14:textId="77777777" w:rsidR="00A33273" w:rsidRPr="00D73A84" w:rsidRDefault="00A33273" w:rsidP="00A33273">
                  <w:pPr>
                    <w:pStyle w:val="Text"/>
                  </w:pPr>
                </w:p>
              </w:tc>
            </w:tr>
            <w:tr w:rsidR="00A33273" w:rsidRPr="00D73A84" w14:paraId="3C970DDC" w14:textId="77777777" w:rsidTr="00A33273">
              <w:tc>
                <w:tcPr>
                  <w:tcW w:w="1152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5B086F7E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236" w:type="dxa"/>
                  <w:tcBorders>
                    <w:left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6DAA1C3F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1152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320A972C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236" w:type="dxa"/>
                  <w:tcBorders>
                    <w:left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5B56373E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2880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15923193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236" w:type="dxa"/>
                  <w:tcBorders>
                    <w:left w:val="single" w:sz="4" w:space="0" w:color="808080" w:themeColor="background1" w:themeShade="80"/>
                    <w:right w:val="single" w:sz="18" w:space="0" w:color="1F497D" w:themeColor="text2"/>
                  </w:tcBorders>
                </w:tcPr>
                <w:p w14:paraId="24848508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236" w:type="dxa"/>
                  <w:tcBorders>
                    <w:left w:val="single" w:sz="18" w:space="0" w:color="1F497D" w:themeColor="text2"/>
                    <w:right w:val="single" w:sz="4" w:space="0" w:color="808080" w:themeColor="background1" w:themeShade="80"/>
                  </w:tcBorders>
                </w:tcPr>
                <w:p w14:paraId="0AF05954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403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419FA1B0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236" w:type="dxa"/>
                  <w:tcBorders>
                    <w:left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240AC34B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3141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4BF2CC5E" w14:textId="77777777" w:rsidR="00A33273" w:rsidRPr="00D73A84" w:rsidRDefault="00A33273" w:rsidP="00A33273">
                  <w:pPr>
                    <w:pStyle w:val="Text"/>
                  </w:pPr>
                </w:p>
              </w:tc>
            </w:tr>
            <w:tr w:rsidR="00A33273" w:rsidRPr="00D73A84" w14:paraId="3C00B6D9" w14:textId="77777777" w:rsidTr="00A33273">
              <w:tc>
                <w:tcPr>
                  <w:tcW w:w="1152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09FB975A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236" w:type="dxa"/>
                  <w:tcBorders>
                    <w:left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13EA16CA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1152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1678F49D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236" w:type="dxa"/>
                  <w:tcBorders>
                    <w:left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394CEB79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2880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56F262E3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236" w:type="dxa"/>
                  <w:tcBorders>
                    <w:left w:val="single" w:sz="4" w:space="0" w:color="808080" w:themeColor="background1" w:themeShade="80"/>
                    <w:right w:val="single" w:sz="18" w:space="0" w:color="1F497D" w:themeColor="text2"/>
                  </w:tcBorders>
                </w:tcPr>
                <w:p w14:paraId="2BC887D1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236" w:type="dxa"/>
                  <w:tcBorders>
                    <w:left w:val="single" w:sz="18" w:space="0" w:color="1F497D" w:themeColor="text2"/>
                    <w:right w:val="single" w:sz="4" w:space="0" w:color="808080" w:themeColor="background1" w:themeShade="80"/>
                  </w:tcBorders>
                </w:tcPr>
                <w:p w14:paraId="470F1F3D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403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2A2E377C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236" w:type="dxa"/>
                  <w:tcBorders>
                    <w:left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4A135F19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3141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64340DC2" w14:textId="77777777" w:rsidR="00A33273" w:rsidRPr="00D73A84" w:rsidRDefault="00A33273" w:rsidP="00A33273">
                  <w:pPr>
                    <w:pStyle w:val="Text"/>
                  </w:pPr>
                </w:p>
              </w:tc>
            </w:tr>
            <w:tr w:rsidR="00A33273" w:rsidRPr="00D73A84" w14:paraId="40AC0CF1" w14:textId="77777777" w:rsidTr="00A33273">
              <w:tc>
                <w:tcPr>
                  <w:tcW w:w="1152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027387D7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236" w:type="dxa"/>
                  <w:tcBorders>
                    <w:left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252EF0E3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1152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14DC0DA3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236" w:type="dxa"/>
                  <w:tcBorders>
                    <w:left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5903D02C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2880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02561D67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236" w:type="dxa"/>
                  <w:tcBorders>
                    <w:left w:val="single" w:sz="4" w:space="0" w:color="808080" w:themeColor="background1" w:themeShade="80"/>
                    <w:right w:val="single" w:sz="18" w:space="0" w:color="1F497D" w:themeColor="text2"/>
                  </w:tcBorders>
                </w:tcPr>
                <w:p w14:paraId="3CB29DBC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236" w:type="dxa"/>
                  <w:tcBorders>
                    <w:left w:val="single" w:sz="18" w:space="0" w:color="1F497D" w:themeColor="text2"/>
                    <w:right w:val="single" w:sz="4" w:space="0" w:color="808080" w:themeColor="background1" w:themeShade="80"/>
                  </w:tcBorders>
                </w:tcPr>
                <w:p w14:paraId="2B59FA4F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403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35E47E58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236" w:type="dxa"/>
                  <w:tcBorders>
                    <w:left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19CFC10D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3141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522DC359" w14:textId="77777777" w:rsidR="00A33273" w:rsidRPr="00D73A84" w:rsidRDefault="00A33273" w:rsidP="00A33273">
                  <w:pPr>
                    <w:pStyle w:val="Text"/>
                  </w:pPr>
                </w:p>
              </w:tc>
            </w:tr>
            <w:tr w:rsidR="00A33273" w:rsidRPr="00D73A84" w14:paraId="1920933D" w14:textId="77777777" w:rsidTr="00A33273">
              <w:tc>
                <w:tcPr>
                  <w:tcW w:w="1152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23794AB3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236" w:type="dxa"/>
                  <w:tcBorders>
                    <w:left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7F338400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1152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765BDF12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236" w:type="dxa"/>
                  <w:tcBorders>
                    <w:left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3D89A51C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2880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648FE87B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236" w:type="dxa"/>
                  <w:tcBorders>
                    <w:left w:val="single" w:sz="4" w:space="0" w:color="808080" w:themeColor="background1" w:themeShade="80"/>
                    <w:right w:val="single" w:sz="18" w:space="0" w:color="1F497D" w:themeColor="text2"/>
                  </w:tcBorders>
                </w:tcPr>
                <w:p w14:paraId="7FD69132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236" w:type="dxa"/>
                  <w:tcBorders>
                    <w:left w:val="single" w:sz="18" w:space="0" w:color="1F497D" w:themeColor="text2"/>
                    <w:right w:val="single" w:sz="4" w:space="0" w:color="808080" w:themeColor="background1" w:themeShade="80"/>
                  </w:tcBorders>
                </w:tcPr>
                <w:p w14:paraId="658D1530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403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7072AD2C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236" w:type="dxa"/>
                  <w:tcBorders>
                    <w:left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7A6A6FE9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3141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60543275" w14:textId="77777777" w:rsidR="00A33273" w:rsidRPr="00D73A84" w:rsidRDefault="00A33273" w:rsidP="00A33273">
                  <w:pPr>
                    <w:pStyle w:val="Text"/>
                  </w:pPr>
                </w:p>
              </w:tc>
            </w:tr>
            <w:tr w:rsidR="00A33273" w:rsidRPr="00D73A84" w14:paraId="07A45D43" w14:textId="77777777" w:rsidTr="00A33273">
              <w:tc>
                <w:tcPr>
                  <w:tcW w:w="1152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11BD51BF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236" w:type="dxa"/>
                  <w:tcBorders>
                    <w:left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26F5C3E9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1152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3D698BF9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236" w:type="dxa"/>
                  <w:tcBorders>
                    <w:left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152BB07E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2880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481E8DDE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236" w:type="dxa"/>
                  <w:tcBorders>
                    <w:left w:val="single" w:sz="4" w:space="0" w:color="808080" w:themeColor="background1" w:themeShade="80"/>
                    <w:right w:val="single" w:sz="18" w:space="0" w:color="1F497D" w:themeColor="text2"/>
                  </w:tcBorders>
                </w:tcPr>
                <w:p w14:paraId="57354B0C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236" w:type="dxa"/>
                  <w:tcBorders>
                    <w:left w:val="single" w:sz="18" w:space="0" w:color="1F497D" w:themeColor="text2"/>
                    <w:right w:val="single" w:sz="4" w:space="0" w:color="808080" w:themeColor="background1" w:themeShade="80"/>
                  </w:tcBorders>
                </w:tcPr>
                <w:p w14:paraId="328CFD8D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403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65E7DD2B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236" w:type="dxa"/>
                  <w:tcBorders>
                    <w:left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0B1C9763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3141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62E85F7E" w14:textId="77777777" w:rsidR="00A33273" w:rsidRPr="00D73A84" w:rsidRDefault="00A33273" w:rsidP="00A33273">
                  <w:pPr>
                    <w:pStyle w:val="Text"/>
                  </w:pPr>
                </w:p>
              </w:tc>
            </w:tr>
            <w:tr w:rsidR="00A33273" w:rsidRPr="00D73A84" w14:paraId="7C1AE1CD" w14:textId="77777777" w:rsidTr="00A33273">
              <w:tc>
                <w:tcPr>
                  <w:tcW w:w="1152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479A89D0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236" w:type="dxa"/>
                  <w:tcBorders>
                    <w:left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0EA5CC6E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1152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09A03F9A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236" w:type="dxa"/>
                  <w:tcBorders>
                    <w:left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63B4ADCA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2880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257C1D17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236" w:type="dxa"/>
                  <w:tcBorders>
                    <w:left w:val="single" w:sz="4" w:space="0" w:color="808080" w:themeColor="background1" w:themeShade="80"/>
                    <w:right w:val="single" w:sz="18" w:space="0" w:color="1F497D" w:themeColor="text2"/>
                  </w:tcBorders>
                </w:tcPr>
                <w:p w14:paraId="2574B4C1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236" w:type="dxa"/>
                  <w:tcBorders>
                    <w:left w:val="single" w:sz="18" w:space="0" w:color="1F497D" w:themeColor="text2"/>
                    <w:right w:val="single" w:sz="4" w:space="0" w:color="808080" w:themeColor="background1" w:themeShade="80"/>
                  </w:tcBorders>
                </w:tcPr>
                <w:p w14:paraId="094708D6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403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052AC07A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236" w:type="dxa"/>
                  <w:tcBorders>
                    <w:left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5426CDC7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3141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6FB133BE" w14:textId="77777777" w:rsidR="00A33273" w:rsidRPr="00D73A84" w:rsidRDefault="00A33273" w:rsidP="00A33273">
                  <w:pPr>
                    <w:pStyle w:val="Text"/>
                  </w:pPr>
                </w:p>
              </w:tc>
            </w:tr>
            <w:tr w:rsidR="00A33273" w:rsidRPr="00D73A84" w14:paraId="0375F8B6" w14:textId="77777777" w:rsidTr="00A33273">
              <w:trPr>
                <w:trHeight w:val="227"/>
              </w:trPr>
              <w:tc>
                <w:tcPr>
                  <w:tcW w:w="1152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2E557753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236" w:type="dxa"/>
                  <w:tcBorders>
                    <w:left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1FCF7CC0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1152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75F1A42B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236" w:type="dxa"/>
                  <w:tcBorders>
                    <w:left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5233FE54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2880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2FB0CE55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236" w:type="dxa"/>
                  <w:tcBorders>
                    <w:left w:val="single" w:sz="4" w:space="0" w:color="808080" w:themeColor="background1" w:themeShade="80"/>
                    <w:right w:val="single" w:sz="18" w:space="0" w:color="1F497D" w:themeColor="text2"/>
                  </w:tcBorders>
                </w:tcPr>
                <w:p w14:paraId="2CE86959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236" w:type="dxa"/>
                  <w:tcBorders>
                    <w:left w:val="single" w:sz="18" w:space="0" w:color="1F497D" w:themeColor="text2"/>
                    <w:right w:val="single" w:sz="4" w:space="0" w:color="808080" w:themeColor="background1" w:themeShade="80"/>
                  </w:tcBorders>
                </w:tcPr>
                <w:p w14:paraId="6B1E4655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403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037D2444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236" w:type="dxa"/>
                  <w:tcBorders>
                    <w:left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72E50211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3141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568D3D50" w14:textId="77777777" w:rsidR="00A33273" w:rsidRPr="00D73A84" w:rsidRDefault="00A33273" w:rsidP="00A33273">
                  <w:pPr>
                    <w:pStyle w:val="Text"/>
                  </w:pPr>
                </w:p>
              </w:tc>
            </w:tr>
            <w:tr w:rsidR="00A33273" w:rsidRPr="00D73A84" w14:paraId="0715C606" w14:textId="77777777" w:rsidTr="00A33273">
              <w:tc>
                <w:tcPr>
                  <w:tcW w:w="1152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5FD31F01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236" w:type="dxa"/>
                  <w:tcBorders>
                    <w:left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41594EBE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1152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1A2E9FA6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236" w:type="dxa"/>
                  <w:tcBorders>
                    <w:left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09AF67DE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2880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29306AD8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236" w:type="dxa"/>
                  <w:tcBorders>
                    <w:left w:val="single" w:sz="4" w:space="0" w:color="808080" w:themeColor="background1" w:themeShade="80"/>
                    <w:right w:val="single" w:sz="18" w:space="0" w:color="1F497D" w:themeColor="text2"/>
                  </w:tcBorders>
                </w:tcPr>
                <w:p w14:paraId="417FA6FA" w14:textId="77777777" w:rsidR="00A33273" w:rsidRPr="00501633" w:rsidRDefault="00A33273" w:rsidP="00A33273">
                  <w:pPr>
                    <w:pStyle w:val="Text"/>
                    <w:rPr>
                      <w:color w:val="1D163A"/>
                    </w:rPr>
                  </w:pPr>
                </w:p>
              </w:tc>
              <w:tc>
                <w:tcPr>
                  <w:tcW w:w="236" w:type="dxa"/>
                  <w:tcBorders>
                    <w:left w:val="single" w:sz="18" w:space="0" w:color="1F497D" w:themeColor="text2"/>
                    <w:right w:val="single" w:sz="4" w:space="0" w:color="808080" w:themeColor="background1" w:themeShade="80"/>
                  </w:tcBorders>
                </w:tcPr>
                <w:p w14:paraId="59359BBC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403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78A4701B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236" w:type="dxa"/>
                  <w:tcBorders>
                    <w:left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576DC2D4" w14:textId="77777777" w:rsidR="00A33273" w:rsidRPr="00D73A84" w:rsidRDefault="00A33273" w:rsidP="00A33273">
                  <w:pPr>
                    <w:pStyle w:val="Text"/>
                  </w:pPr>
                </w:p>
              </w:tc>
              <w:tc>
                <w:tcPr>
                  <w:tcW w:w="3141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28D82525" w14:textId="77777777" w:rsidR="00A33273" w:rsidRPr="00D73A84" w:rsidRDefault="00A33273" w:rsidP="00A33273">
                  <w:pPr>
                    <w:pStyle w:val="Text"/>
                  </w:pPr>
                </w:p>
              </w:tc>
            </w:tr>
          </w:tbl>
          <w:p w14:paraId="695A95E4" w14:textId="77777777" w:rsidR="00265218" w:rsidRPr="00D73A84" w:rsidRDefault="00265218" w:rsidP="00A3321A">
            <w:pPr>
              <w:pStyle w:val="Text"/>
            </w:pPr>
          </w:p>
        </w:tc>
        <w:tc>
          <w:tcPr>
            <w:tcW w:w="155" w:type="pct"/>
            <w:shd w:val="clear" w:color="auto" w:fill="auto"/>
          </w:tcPr>
          <w:p w14:paraId="53353121" w14:textId="77777777" w:rsidR="00265218" w:rsidRPr="00D73A84" w:rsidRDefault="00265218" w:rsidP="00AE3FB7">
            <w:pPr>
              <w:pStyle w:val="Text"/>
            </w:pPr>
          </w:p>
        </w:tc>
      </w:tr>
    </w:tbl>
    <w:p w14:paraId="4108A868" w14:textId="5D32EDD9" w:rsidR="00463B35" w:rsidRPr="00D73A84" w:rsidRDefault="00501633" w:rsidP="00D73A84">
      <w:pPr>
        <w:pStyle w:val="BlueBoldText"/>
        <w:spacing w:after="0"/>
        <w:rPr>
          <w:sz w:val="1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80189B" wp14:editId="14419962">
            <wp:simplePos x="0" y="0"/>
            <wp:positionH relativeFrom="page">
              <wp:align>right</wp:align>
            </wp:positionH>
            <wp:positionV relativeFrom="paragraph">
              <wp:posOffset>-8663305</wp:posOffset>
            </wp:positionV>
            <wp:extent cx="7768590" cy="990600"/>
            <wp:effectExtent l="0" t="0" r="3810" b="0"/>
            <wp:wrapNone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859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63B35" w:rsidRPr="00D73A84" w:rsidSect="00AE3FB7">
      <w:headerReference w:type="default" r:id="rId11"/>
      <w:footerReference w:type="default" r:id="rId12"/>
      <w:pgSz w:w="12240" w:h="15840" w:code="1"/>
      <w:pgMar w:top="1729" w:right="720" w:bottom="1729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4FC52" w14:textId="77777777" w:rsidR="00AE5B05" w:rsidRDefault="00AE5B05" w:rsidP="00BC1B68">
      <w:r>
        <w:separator/>
      </w:r>
    </w:p>
  </w:endnote>
  <w:endnote w:type="continuationSeparator" w:id="0">
    <w:p w14:paraId="62DFADAD" w14:textId="77777777" w:rsidR="00AE5B05" w:rsidRDefault="00AE5B05" w:rsidP="00BC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3596"/>
      <w:gridCol w:w="3597"/>
      <w:gridCol w:w="3597"/>
    </w:tblGrid>
    <w:tr w:rsidR="00AE3FB7" w:rsidRPr="00D73A84" w14:paraId="410B95C6" w14:textId="77777777" w:rsidTr="002D3842">
      <w:tc>
        <w:tcPr>
          <w:tcW w:w="3596" w:type="dxa"/>
          <w:shd w:val="clear" w:color="auto" w:fill="auto"/>
          <w:vAlign w:val="center"/>
        </w:tcPr>
        <w:p w14:paraId="5750EBE9" w14:textId="08DBB575" w:rsidR="00AE3FB7" w:rsidRPr="00D73A84" w:rsidRDefault="00FE0690" w:rsidP="0063675D">
          <w:pPr>
            <w:pStyle w:val="Contacts"/>
            <w:jc w:val="left"/>
          </w:pPr>
          <w:r w:rsidRPr="00501633">
            <w:rPr>
              <w:color w:val="1D163A"/>
            </w:rPr>
            <w:t>Netherlands</w:t>
          </w:r>
        </w:p>
      </w:tc>
      <w:tc>
        <w:tcPr>
          <w:tcW w:w="3597" w:type="dxa"/>
          <w:shd w:val="clear" w:color="auto" w:fill="auto"/>
          <w:vAlign w:val="center"/>
        </w:tcPr>
        <w:p w14:paraId="567730D2" w14:textId="4DF74EAC" w:rsidR="00AE3FB7" w:rsidRPr="00501633" w:rsidRDefault="00FE0690" w:rsidP="00E53AFF">
          <w:pPr>
            <w:pStyle w:val="Contacts"/>
            <w:rPr>
              <w:color w:val="1D163A"/>
            </w:rPr>
          </w:pPr>
          <w:r w:rsidRPr="00501633">
            <w:rPr>
              <w:color w:val="1D163A"/>
            </w:rPr>
            <w:t>+31 643148639</w:t>
          </w:r>
        </w:p>
      </w:tc>
      <w:tc>
        <w:tcPr>
          <w:tcW w:w="3597" w:type="dxa"/>
          <w:shd w:val="clear" w:color="auto" w:fill="auto"/>
          <w:vAlign w:val="center"/>
        </w:tcPr>
        <w:p w14:paraId="3598C6B3" w14:textId="7A22445C" w:rsidR="00AE3FB7" w:rsidRPr="00501633" w:rsidRDefault="00FE0690" w:rsidP="00E53AFF">
          <w:pPr>
            <w:pStyle w:val="Contacts"/>
            <w:rPr>
              <w:color w:val="1D163A"/>
            </w:rPr>
          </w:pPr>
          <w:r w:rsidRPr="00501633">
            <w:rPr>
              <w:color w:val="1D163A"/>
            </w:rPr>
            <w:t>Rk-developments@outlook.com</w:t>
          </w:r>
        </w:p>
      </w:tc>
    </w:tr>
  </w:tbl>
  <w:p w14:paraId="747D911D" w14:textId="77777777" w:rsidR="00AE3FB7" w:rsidRPr="003F43E8" w:rsidRDefault="00AE3FB7">
    <w:pPr>
      <w:pStyle w:val="Footer"/>
      <w:rPr>
        <w:sz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484CD" w14:textId="77777777" w:rsidR="00AE5B05" w:rsidRDefault="00AE5B05" w:rsidP="00BC1B68">
      <w:r>
        <w:separator/>
      </w:r>
    </w:p>
  </w:footnote>
  <w:footnote w:type="continuationSeparator" w:id="0">
    <w:p w14:paraId="11F07A9D" w14:textId="77777777" w:rsidR="00AE5B05" w:rsidRDefault="00AE5B05" w:rsidP="00BC1B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26284" w14:textId="4EE3E16A" w:rsidR="00BC1B68" w:rsidRDefault="00FE0690" w:rsidP="00DC0F2A">
    <w:pPr>
      <w:pStyle w:val="Header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6944" behindDoc="1" locked="0" layoutInCell="1" allowOverlap="1" wp14:anchorId="22E8CDA1" wp14:editId="174B75C1">
              <wp:simplePos x="0" y="0"/>
              <wp:positionH relativeFrom="column">
                <wp:posOffset>0</wp:posOffset>
              </wp:positionH>
              <wp:positionV relativeFrom="paragraph">
                <wp:posOffset>995680</wp:posOffset>
              </wp:positionV>
              <wp:extent cx="6784975" cy="8595360"/>
              <wp:effectExtent l="0" t="0" r="0" b="0"/>
              <wp:wrapNone/>
              <wp:docPr id="6" name="Group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84975" cy="8595360"/>
                        <a:chOff x="4310" y="1985236"/>
                        <a:chExt cx="6785610" cy="8596267"/>
                      </a:xfrm>
                    </wpg:grpSpPr>
                    <wps:wsp>
                      <wps:cNvPr id="17" name="Rectangle 17"/>
                      <wps:cNvSpPr/>
                      <wps:spPr>
                        <a:xfrm>
                          <a:off x="4310" y="9637893"/>
                          <a:ext cx="6784340" cy="9436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"/>
                      <wps:cNvSpPr>
                        <a:spLocks/>
                      </wps:cNvSpPr>
                      <wps:spPr>
                        <a:xfrm>
                          <a:off x="4310" y="9637893"/>
                          <a:ext cx="6785610" cy="381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22" name="Rectangle"/>
                      <wps:cNvSpPr>
                        <a:spLocks/>
                      </wps:cNvSpPr>
                      <wps:spPr>
                        <a:xfrm>
                          <a:off x="4310" y="1985236"/>
                          <a:ext cx="6785484" cy="38101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C708B53" id="Group 6" o:spid="_x0000_s1026" alt="&quot;&quot;" style="position:absolute;margin-left:0;margin-top:78.4pt;width:534.25pt;height:676.8pt;z-index:-251649536;mso-width-relative:margin;mso-height-relative:margin" coordorigin="43,19852" coordsize="67856,85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">
              <v:rect id="Rectangle 17" o:spid="_x0000_s1027" style="position:absolute;left:43;top:96378;width:67843;height:94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" fillcolor="#f2f2f2 [3052]" stroked="f" strokeweight="1pt"/>
              <v:rect id="Rectangle" o:spid="_x0000_s1028" style="position:absolute;left:43;top:96378;width:67856;height: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" fillcolor="#1f497d [3215]" stroked="f" strokeweight="1pt">
                <v:stroke miterlimit="4"/>
                <v:textbox inset="3pt,3pt,3pt,3pt"/>
              </v:rect>
              <v:rect id="Rectangle" o:spid="_x0000_s1029" style="position:absolute;left:43;top:19852;width:67854;height: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" fillcolor="#1f497d [3215]" stroked="f" strokeweight="1pt">
                <v:stroke miterlimit="4"/>
                <v:textbox inset="3pt,3pt,3pt,3pt"/>
              </v:rect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690"/>
    <w:rsid w:val="00036BA1"/>
    <w:rsid w:val="000B319A"/>
    <w:rsid w:val="000C75BF"/>
    <w:rsid w:val="00110721"/>
    <w:rsid w:val="001257F0"/>
    <w:rsid w:val="001376BE"/>
    <w:rsid w:val="001A199E"/>
    <w:rsid w:val="0025130C"/>
    <w:rsid w:val="00256391"/>
    <w:rsid w:val="002633EB"/>
    <w:rsid w:val="00265218"/>
    <w:rsid w:val="002A63E5"/>
    <w:rsid w:val="002D3842"/>
    <w:rsid w:val="00337C0F"/>
    <w:rsid w:val="00361932"/>
    <w:rsid w:val="00366F6D"/>
    <w:rsid w:val="00376AB8"/>
    <w:rsid w:val="003E0129"/>
    <w:rsid w:val="003F43E8"/>
    <w:rsid w:val="00435E8C"/>
    <w:rsid w:val="00463B35"/>
    <w:rsid w:val="00482917"/>
    <w:rsid w:val="004C2F50"/>
    <w:rsid w:val="004E4001"/>
    <w:rsid w:val="00501633"/>
    <w:rsid w:val="005D124E"/>
    <w:rsid w:val="0063675D"/>
    <w:rsid w:val="006A23C2"/>
    <w:rsid w:val="0071089C"/>
    <w:rsid w:val="00741958"/>
    <w:rsid w:val="007A0893"/>
    <w:rsid w:val="007B52D2"/>
    <w:rsid w:val="007C1F7D"/>
    <w:rsid w:val="007D4902"/>
    <w:rsid w:val="008D3EE1"/>
    <w:rsid w:val="008E355E"/>
    <w:rsid w:val="00905F02"/>
    <w:rsid w:val="009609C5"/>
    <w:rsid w:val="009E6AC6"/>
    <w:rsid w:val="00A3321A"/>
    <w:rsid w:val="00A33273"/>
    <w:rsid w:val="00A55E86"/>
    <w:rsid w:val="00AC276F"/>
    <w:rsid w:val="00AC7198"/>
    <w:rsid w:val="00AE3FB7"/>
    <w:rsid w:val="00AE5B05"/>
    <w:rsid w:val="00B122BA"/>
    <w:rsid w:val="00BC1B68"/>
    <w:rsid w:val="00BF5A49"/>
    <w:rsid w:val="00D4436A"/>
    <w:rsid w:val="00D73A84"/>
    <w:rsid w:val="00DC0F2A"/>
    <w:rsid w:val="00DD0331"/>
    <w:rsid w:val="00E40110"/>
    <w:rsid w:val="00E53AFF"/>
    <w:rsid w:val="00F27B67"/>
    <w:rsid w:val="00FC0271"/>
    <w:rsid w:val="00FE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E68656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ranklin Gothic Book" w:eastAsia="Franklin Gothic Book" w:hAnsi="Franklin Gothic Boo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A8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C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3AFF"/>
  </w:style>
  <w:style w:type="paragraph" w:styleId="Footer">
    <w:name w:val="footer"/>
    <w:basedOn w:val="Normal"/>
    <w:link w:val="FooterChar"/>
    <w:uiPriority w:val="99"/>
    <w:semiHidden/>
    <w:rsid w:val="00BC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3AFF"/>
  </w:style>
  <w:style w:type="table" w:styleId="TableGrid">
    <w:name w:val="Table Grid"/>
    <w:basedOn w:val="TableNormal"/>
    <w:uiPriority w:val="39"/>
    <w:rsid w:val="00BC1B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25130C"/>
    <w:pPr>
      <w:contextualSpacing/>
      <w:jc w:val="center"/>
    </w:pPr>
    <w:rPr>
      <w:rFonts w:asciiTheme="majorHAnsi" w:eastAsia="Times New Roman" w:hAnsiTheme="majorHAnsi"/>
      <w:b/>
      <w:color w:val="FFFFFF"/>
      <w:spacing w:val="-10"/>
      <w:kern w:val="28"/>
      <w:sz w:val="32"/>
      <w:szCs w:val="56"/>
    </w:rPr>
  </w:style>
  <w:style w:type="character" w:customStyle="1" w:styleId="TitleChar">
    <w:name w:val="Title Char"/>
    <w:link w:val="Title"/>
    <w:rsid w:val="0025130C"/>
    <w:rPr>
      <w:rFonts w:asciiTheme="majorHAnsi" w:eastAsia="Times New Roman" w:hAnsiTheme="majorHAnsi"/>
      <w:b/>
      <w:color w:val="FFFFFF"/>
      <w:spacing w:val="-10"/>
      <w:kern w:val="28"/>
      <w:sz w:val="32"/>
      <w:szCs w:val="56"/>
    </w:rPr>
  </w:style>
  <w:style w:type="paragraph" w:styleId="NormalWeb">
    <w:name w:val="Normal (Web)"/>
    <w:basedOn w:val="Normal"/>
    <w:uiPriority w:val="99"/>
    <w:semiHidden/>
    <w:rsid w:val="00265218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customStyle="1" w:styleId="Text">
    <w:name w:val="Text"/>
    <w:basedOn w:val="Normal"/>
    <w:next w:val="Normal"/>
    <w:uiPriority w:val="1"/>
    <w:qFormat/>
    <w:rsid w:val="00D73A84"/>
    <w:pPr>
      <w:spacing w:after="240"/>
    </w:pPr>
    <w:rPr>
      <w:rFonts w:asciiTheme="minorHAnsi" w:hAnsiTheme="minorHAnsi"/>
      <w:color w:val="000000"/>
      <w:sz w:val="22"/>
    </w:rPr>
  </w:style>
  <w:style w:type="paragraph" w:customStyle="1" w:styleId="BlueText">
    <w:name w:val="Blue Text"/>
    <w:basedOn w:val="Normal"/>
    <w:uiPriority w:val="3"/>
    <w:qFormat/>
    <w:rsid w:val="00D73A84"/>
    <w:pPr>
      <w:spacing w:after="120"/>
    </w:pPr>
    <w:rPr>
      <w:rFonts w:asciiTheme="minorHAnsi" w:hAnsiTheme="minorHAnsi"/>
      <w:color w:val="1F497D"/>
      <w:sz w:val="22"/>
    </w:rPr>
  </w:style>
  <w:style w:type="paragraph" w:customStyle="1" w:styleId="Contacts">
    <w:name w:val="Contacts"/>
    <w:basedOn w:val="Normal"/>
    <w:uiPriority w:val="5"/>
    <w:qFormat/>
    <w:rsid w:val="00D73A84"/>
    <w:pPr>
      <w:jc w:val="center"/>
    </w:pPr>
    <w:rPr>
      <w:rFonts w:asciiTheme="minorHAnsi" w:hAnsiTheme="minorHAnsi"/>
      <w:color w:val="1F497D"/>
      <w:sz w:val="20"/>
      <w:szCs w:val="20"/>
    </w:rPr>
  </w:style>
  <w:style w:type="character" w:styleId="PlaceholderText">
    <w:name w:val="Placeholder Text"/>
    <w:uiPriority w:val="99"/>
    <w:semiHidden/>
    <w:rsid w:val="00E53AFF"/>
    <w:rPr>
      <w:color w:val="808080"/>
    </w:rPr>
  </w:style>
  <w:style w:type="paragraph" w:customStyle="1" w:styleId="BoldText">
    <w:name w:val="Bold Text"/>
    <w:basedOn w:val="Text"/>
    <w:uiPriority w:val="2"/>
    <w:qFormat/>
    <w:rsid w:val="00D73A84"/>
    <w:rPr>
      <w:b/>
      <w:bCs/>
      <w:color w:val="000000" w:themeColor="text1"/>
      <w:sz w:val="24"/>
    </w:rPr>
  </w:style>
  <w:style w:type="paragraph" w:customStyle="1" w:styleId="BlueBoldText">
    <w:name w:val="Blue Bold Text"/>
    <w:basedOn w:val="BlueText"/>
    <w:uiPriority w:val="4"/>
    <w:qFormat/>
    <w:rsid w:val="00D73A84"/>
    <w:rPr>
      <w:b/>
      <w:bCs/>
      <w:color w:val="1F497D" w:themeColor="text2"/>
      <w:sz w:val="24"/>
    </w:rPr>
  </w:style>
  <w:style w:type="paragraph" w:customStyle="1" w:styleId="Notes">
    <w:name w:val="Notes"/>
    <w:basedOn w:val="BlueText"/>
    <w:uiPriority w:val="6"/>
    <w:qFormat/>
    <w:rsid w:val="00D73A84"/>
    <w:rPr>
      <w:i/>
      <w:iCs/>
      <w:sz w:val="20"/>
    </w:rPr>
  </w:style>
  <w:style w:type="paragraph" w:customStyle="1" w:styleId="SmallText">
    <w:name w:val="Small Text"/>
    <w:basedOn w:val="Normal"/>
    <w:uiPriority w:val="7"/>
    <w:semiHidden/>
    <w:unhideWhenUsed/>
    <w:rsid w:val="00741958"/>
    <w:pPr>
      <w:spacing w:after="120"/>
    </w:pPr>
    <w:rPr>
      <w:sz w:val="18"/>
    </w:rPr>
  </w:style>
  <w:style w:type="paragraph" w:customStyle="1" w:styleId="LegendText">
    <w:name w:val="Legend Text"/>
    <w:basedOn w:val="SmallText"/>
    <w:qFormat/>
    <w:rsid w:val="00D73A84"/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7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2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3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65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1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2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4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6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47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0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61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7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09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4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73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1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8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5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4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1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27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3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6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3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66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4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7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9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9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4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16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1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1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5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7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22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64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2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0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7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7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5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0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67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7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9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2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4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89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1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44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2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2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1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0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an-\AppData\Roaming\Microsoft\Templates\Small%20business%20content%20calenda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D1F03D1E34A45238430CA27821137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B9D436-7EBE-4DFF-8924-1EEB9EB5B59E}"/>
      </w:docPartPr>
      <w:docPartBody>
        <w:p w:rsidR="005B2140" w:rsidRDefault="005E377A">
          <w:pPr>
            <w:pStyle w:val="ED1F03D1E34A45238430CA2782113713"/>
          </w:pPr>
          <w:r w:rsidRPr="00D73A84"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77A"/>
    <w:rsid w:val="0016162B"/>
    <w:rsid w:val="005B2140"/>
    <w:rsid w:val="005E377A"/>
    <w:rsid w:val="00B3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1F03D1E34A45238430CA2782113713">
    <w:name w:val="ED1F03D1E34A45238430CA27821137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BUS_Activity Based Cost Tracke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7F5E6"/>
      </a:accent1>
      <a:accent2>
        <a:srgbClr val="333A56"/>
      </a:accent2>
      <a:accent3>
        <a:srgbClr val="52658F"/>
      </a:accent3>
      <a:accent4>
        <a:srgbClr val="E8E8E8"/>
      </a:accent4>
      <a:accent5>
        <a:srgbClr val="000000"/>
      </a:accent5>
      <a:accent6>
        <a:srgbClr val="8A8A8A"/>
      </a:accent6>
      <a:hlink>
        <a:srgbClr val="0096D2"/>
      </a:hlink>
      <a:folHlink>
        <a:srgbClr val="00578B"/>
      </a:folHlink>
    </a:clrScheme>
    <a:fontScheme name="BUS_Activity Based Cost Tracker">
      <a:majorFont>
        <a:latin typeface="Constantia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Dark" id="{D39323B7-B2D6-4C10-818B-A5CD4ACE85BD}" vid="{15FD9199-0511-4D87-8BFB-2FF3F0C5B5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F2A564-1A89-4E30-83CC-5306BA722850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C69D321C-83D7-408D-8EBB-A27B5E49C9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994C1D-288E-46A9-AA09-C28B9BF287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B1DB9AB-F61B-4E86-9019-3C23AE3E3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Small business content calendar</Template>
  <TotalTime>0</TotalTime>
  <Pages>1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2022-08-15T13:35:00Z</dcterms:created>
  <dcterms:modified xsi:type="dcterms:W3CDTF">2022-08-15T13:40:00Z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